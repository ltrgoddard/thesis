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5D" w:rsidRPr="005C20EE" w:rsidRDefault="00C3205D" w:rsidP="005C20EE">
      <w:bookmarkStart w:id="0" w:name="_GoBack"/>
      <w:bookmarkEnd w:id="0"/>
    </w:p>
    <w:sectPr w:rsidR="00C3205D" w:rsidRPr="005C20EE" w:rsidSect="005A4DD7"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20EE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5C20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20EE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5C20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78139B"/>
    <w:multiLevelType w:val="multilevel"/>
    <w:tmpl w:val="2E34FA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356BB2"/>
    <w:multiLevelType w:val="multilevel"/>
    <w:tmpl w:val="7D5838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4FA"/>
    <w:rsid w:val="00074CD7"/>
    <w:rsid w:val="001108BD"/>
    <w:rsid w:val="00152C4F"/>
    <w:rsid w:val="00162274"/>
    <w:rsid w:val="002678DE"/>
    <w:rsid w:val="002F2807"/>
    <w:rsid w:val="00396286"/>
    <w:rsid w:val="003C6670"/>
    <w:rsid w:val="004E29B3"/>
    <w:rsid w:val="00510EA7"/>
    <w:rsid w:val="00590D07"/>
    <w:rsid w:val="005A42B0"/>
    <w:rsid w:val="005A4DD7"/>
    <w:rsid w:val="005C20EE"/>
    <w:rsid w:val="00611C3C"/>
    <w:rsid w:val="00634BE3"/>
    <w:rsid w:val="006572C5"/>
    <w:rsid w:val="00784D58"/>
    <w:rsid w:val="007B0F3B"/>
    <w:rsid w:val="007E2D85"/>
    <w:rsid w:val="008D6863"/>
    <w:rsid w:val="00A83FFC"/>
    <w:rsid w:val="00B86B75"/>
    <w:rsid w:val="00BA5911"/>
    <w:rsid w:val="00BC48D5"/>
    <w:rsid w:val="00C3205D"/>
    <w:rsid w:val="00C36279"/>
    <w:rsid w:val="00D46E46"/>
    <w:rsid w:val="00DE60C8"/>
    <w:rsid w:val="00E315A3"/>
    <w:rsid w:val="00E31D3F"/>
    <w:rsid w:val="00E33B96"/>
    <w:rsid w:val="00F46D96"/>
    <w:rsid w:val="00FF5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7360"/>
  <w15:docId w15:val="{1A9E8273-F161-42C4-8295-DB6B4859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0C8"/>
    <w:pPr>
      <w:spacing w:before="180" w:after="180" w:line="360" w:lineRule="auto"/>
      <w:ind w:firstLine="454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uiPriority w:val="9"/>
    <w:qFormat/>
    <w:rsid w:val="00DE60C8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572C5"/>
    <w:pPr>
      <w:keepNext/>
      <w:keepLines/>
      <w:spacing w:before="360" w:after="240"/>
      <w:ind w:firstLine="0"/>
      <w:outlineLvl w:val="1"/>
    </w:pPr>
    <w:rPr>
      <w:rFonts w:eastAsiaTheme="majorEastAsia" w:cstheme="majorBidi"/>
      <w:b/>
      <w:bCs/>
      <w:i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108BD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108BD"/>
    <w:pPr>
      <w:keepNext/>
      <w:keepLines/>
      <w:spacing w:before="200" w:after="0"/>
      <w:ind w:firstLine="0"/>
      <w:outlineLvl w:val="3"/>
    </w:pPr>
    <w:rPr>
      <w:rFonts w:eastAsiaTheme="majorEastAsia" w:cstheme="majorBidi"/>
      <w:b/>
      <w:bCs/>
      <w:sz w:val="26"/>
    </w:rPr>
  </w:style>
  <w:style w:type="paragraph" w:styleId="Heading5">
    <w:name w:val="heading 5"/>
    <w:basedOn w:val="Normal"/>
    <w:next w:val="Normal"/>
    <w:uiPriority w:val="9"/>
    <w:unhideWhenUsed/>
    <w:qFormat/>
    <w:rsid w:val="001108BD"/>
    <w:pPr>
      <w:keepNext/>
      <w:keepLines/>
      <w:spacing w:before="200" w:after="0"/>
      <w:ind w:firstLine="0"/>
      <w:outlineLvl w:val="4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DE60C8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3C6670"/>
    <w:pPr>
      <w:spacing w:before="100" w:after="360" w:line="240" w:lineRule="auto"/>
      <w:ind w:left="227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634BE3"/>
    <w:pPr>
      <w:spacing w:before="60" w:after="0"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10EA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10EA7"/>
  </w:style>
  <w:style w:type="paragraph" w:styleId="Footer">
    <w:name w:val="footer"/>
    <w:basedOn w:val="Normal"/>
    <w:link w:val="FooterChar"/>
    <w:uiPriority w:val="99"/>
    <w:unhideWhenUsed/>
    <w:rsid w:val="00510EA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10EA7"/>
  </w:style>
  <w:style w:type="character" w:customStyle="1" w:styleId="BodyTextChar1">
    <w:name w:val="Body Text Char1"/>
    <w:basedOn w:val="DefaultParagraphFont"/>
    <w:link w:val="BodyText"/>
    <w:rsid w:val="00BA5911"/>
    <w:rPr>
      <w:rFonts w:ascii="Times New Roman" w:hAnsi="Times New Roman"/>
    </w:rPr>
  </w:style>
  <w:style w:type="paragraph" w:customStyle="1" w:styleId="SourceCode1">
    <w:name w:val="Source Code1"/>
    <w:basedOn w:val="Normal"/>
    <w:link w:val="VerbatimChar"/>
    <w:pPr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1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1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1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1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1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1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1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1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1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1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</w:rPr>
  </w:style>
  <w:style w:type="character" w:customStyle="1" w:styleId="ErrorTok1">
    <w:name w:val="ErrorTok1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1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5F3D14DA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Goddard</dc:creator>
  <cp:lastModifiedBy>Louis Goddard</cp:lastModifiedBy>
  <cp:revision>2</cp:revision>
  <dcterms:created xsi:type="dcterms:W3CDTF">2016-07-29T12:20:00Z</dcterms:created>
  <dcterms:modified xsi:type="dcterms:W3CDTF">2016-07-29T12:20:00Z</dcterms:modified>
</cp:coreProperties>
</file>