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52BA" w14:textId="452049AC" w:rsidR="00376B17" w:rsidRPr="002078C8" w:rsidRDefault="00376B17" w:rsidP="002078C8">
      <w:pPr>
        <w:pStyle w:val="Heading3"/>
        <w:rPr>
          <w:rStyle w:val="PageNumber"/>
        </w:rPr>
      </w:pPr>
      <w:bookmarkStart w:id="0" w:name="_GoBack"/>
      <w:bookmarkEnd w:id="0"/>
    </w:p>
    <w:sectPr w:rsidR="00376B17" w:rsidRPr="002078C8" w:rsidSect="00376B17">
      <w:pgSz w:w="11906" w:h="16838"/>
      <w:pgMar w:top="1440" w:right="1440" w:bottom="144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47CDD" w14:textId="77777777" w:rsidR="00820AEA" w:rsidRDefault="00820AEA" w:rsidP="00376B17">
      <w:r>
        <w:separator/>
      </w:r>
    </w:p>
  </w:endnote>
  <w:endnote w:type="continuationSeparator" w:id="0">
    <w:p w14:paraId="1666B4F0" w14:textId="77777777" w:rsidR="00820AEA" w:rsidRDefault="00820AEA" w:rsidP="00376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B5028" w14:textId="77777777" w:rsidR="00820AEA" w:rsidRDefault="00820AEA" w:rsidP="00376B17">
      <w:r>
        <w:separator/>
      </w:r>
    </w:p>
  </w:footnote>
  <w:footnote w:type="continuationSeparator" w:id="0">
    <w:p w14:paraId="7FF25FAE" w14:textId="77777777" w:rsidR="00820AEA" w:rsidRDefault="00820AEA" w:rsidP="00376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9AAAC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0E86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049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1ACB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34F8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6494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0C2F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A32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329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CA41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17"/>
    <w:rsid w:val="002078C8"/>
    <w:rsid w:val="00376B17"/>
    <w:rsid w:val="00481B71"/>
    <w:rsid w:val="004D73F7"/>
    <w:rsid w:val="005B622D"/>
    <w:rsid w:val="00820AEA"/>
    <w:rsid w:val="00960200"/>
    <w:rsid w:val="009C65E2"/>
    <w:rsid w:val="00BD7D06"/>
    <w:rsid w:val="00D7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0BDB"/>
  <w15:chartTrackingRefBased/>
  <w15:docId w15:val="{603CDAEE-5034-4DDE-8711-B7C4A4E8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5F5B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D75F5B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75F5B"/>
    <w:pPr>
      <w:keepNext/>
      <w:keepLines/>
      <w:spacing w:before="40" w:after="0"/>
      <w:outlineLvl w:val="1"/>
    </w:pPr>
    <w:rPr>
      <w:rFonts w:eastAsiaTheme="majorEastAsia"/>
      <w:b/>
      <w:bCs/>
      <w:i/>
      <w:i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2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5B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rsid w:val="00376B17"/>
    <w:pPr>
      <w:ind w:left="720"/>
      <w:contextualSpacing/>
    </w:pPr>
  </w:style>
  <w:style w:type="character" w:styleId="BookTitle">
    <w:name w:val="Book Title"/>
    <w:basedOn w:val="DefaultParagraphFont"/>
    <w:uiPriority w:val="33"/>
    <w:rsid w:val="00376B17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76B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B17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rsid w:val="00376B17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76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B17"/>
  </w:style>
  <w:style w:type="paragraph" w:styleId="Footer">
    <w:name w:val="footer"/>
    <w:basedOn w:val="Normal"/>
    <w:link w:val="FooterChar"/>
    <w:uiPriority w:val="99"/>
    <w:unhideWhenUsed/>
    <w:rsid w:val="00376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B17"/>
  </w:style>
  <w:style w:type="paragraph" w:styleId="BodyText">
    <w:name w:val="Body Text"/>
    <w:basedOn w:val="Normal"/>
    <w:link w:val="BodyTextChar"/>
    <w:uiPriority w:val="99"/>
    <w:unhideWhenUsed/>
    <w:rsid w:val="00D75F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75F5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75F5B"/>
    <w:rPr>
      <w:rFonts w:ascii="Times New Roman" w:eastAsiaTheme="majorEastAsia" w:hAnsi="Times New Roman" w:cs="Times New Roman"/>
      <w:b/>
      <w:bCs/>
      <w:i/>
      <w:iCs/>
      <w:sz w:val="26"/>
      <w:szCs w:val="26"/>
    </w:rPr>
  </w:style>
  <w:style w:type="paragraph" w:styleId="BlockText">
    <w:name w:val="Block Text"/>
    <w:basedOn w:val="Normal"/>
    <w:uiPriority w:val="99"/>
    <w:unhideWhenUsed/>
    <w:rsid w:val="005B622D"/>
    <w:pPr>
      <w:spacing w:line="240" w:lineRule="auto"/>
      <w:ind w:left="284" w:right="260"/>
    </w:pPr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5B62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622D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B622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B62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B622D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5B622D"/>
  </w:style>
  <w:style w:type="character" w:customStyle="1" w:styleId="Heading3Char">
    <w:name w:val="Heading 3 Char"/>
    <w:basedOn w:val="DefaultParagraphFont"/>
    <w:link w:val="Heading3"/>
    <w:uiPriority w:val="9"/>
    <w:rsid w:val="005B62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B6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ageNumber">
    <w:name w:val="page number"/>
    <w:basedOn w:val="DefaultParagraphFont"/>
    <w:uiPriority w:val="99"/>
    <w:unhideWhenUsed/>
    <w:rsid w:val="002078C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8685A45-E448-4343-A19D-77A08E9D7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38B8EA23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Goddard</dc:creator>
  <cp:keywords/>
  <dc:description/>
  <cp:lastModifiedBy>Louis Goddard</cp:lastModifiedBy>
  <cp:revision>8</cp:revision>
  <dcterms:created xsi:type="dcterms:W3CDTF">2015-10-27T14:10:00Z</dcterms:created>
  <dcterms:modified xsi:type="dcterms:W3CDTF">2015-10-27T14:30:00Z</dcterms:modified>
</cp:coreProperties>
</file>